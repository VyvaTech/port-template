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5152F2" w14:paraId="0E89C813" w14:textId="77777777" w:rsidTr="00C420C8">
        <w:tc>
          <w:tcPr>
            <w:tcW w:w="3023" w:type="dxa"/>
          </w:tcPr>
          <w:p w14:paraId="53987BEC" w14:textId="49C3AB65" w:rsidR="00C420C8" w:rsidRPr="00603352" w:rsidRDefault="00603352" w:rsidP="00603352">
            <w:pPr>
              <w:pStyle w:val="Ttulo1"/>
              <w:rPr>
                <w:sz w:val="24"/>
                <w:szCs w:val="24"/>
              </w:rPr>
            </w:pPr>
            <w:r w:rsidRPr="00603352">
              <w:rPr>
                <w:sz w:val="24"/>
                <w:szCs w:val="24"/>
              </w:rPr>
              <w:t>Igor oliveira de souza</w:t>
            </w:r>
          </w:p>
          <w:p w14:paraId="1BD6FDA7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1776ABE7" wp14:editId="3EAD70EB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7B42FB5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8C0LRPwTAAAScgAADgAAAAAAAAAAAAAAAAAuAgAAZHJzL2Uyb0Rv&#10;Yy54bWxQSwECLQAUAAYACAAAACEAaEcb0NgAAAADAQAADwAAAAAAAAAAAAAAAABWFgAAZHJzL2Rv&#10;d25yZXYueG1sUEsFBgAAAAAEAAQA8wAAAFsXAAAAAA=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1CDBF3E" w14:textId="01773B5F" w:rsidR="00C420C8" w:rsidRPr="00C420C8" w:rsidRDefault="006427A7" w:rsidP="00441EB9">
            <w:pPr>
              <w:pStyle w:val="Ttulo3"/>
            </w:pPr>
            <w:r>
              <w:t>CONTATO@IGORSOUZA.ME</w:t>
            </w:r>
          </w:p>
          <w:p w14:paraId="6D2E839D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1ED1C376" wp14:editId="70444268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9AEDD7B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PMsreGiUAAJ7eAAAOAAAAAAAAAAAAAAAAAC4CAABkcnMvZTJvRG9jLnhtbFBL&#10;AQItABQABgAIAAAAIQBoRxvQ2AAAAAMBAAAPAAAAAAAAAAAAAAAAAHQnAABkcnMvZG93bnJldi54&#10;bWxQSwUGAAAAAAQABADzAAAAeS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C7C12ED" w14:textId="4ADC3CA7" w:rsidR="00C420C8" w:rsidRDefault="00603352" w:rsidP="00441EB9">
            <w:pPr>
              <w:pStyle w:val="Ttulo3"/>
            </w:pPr>
            <w:r>
              <w:t>4199</w:t>
            </w:r>
            <w:r w:rsidR="006427A7">
              <w:t>5641273</w:t>
            </w:r>
          </w:p>
          <w:p w14:paraId="7EECFB45" w14:textId="77777777" w:rsidR="00603352" w:rsidRPr="00C420C8" w:rsidRDefault="00603352" w:rsidP="00441EB9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5152F2" w14:paraId="6777B1BF" w14:textId="77777777" w:rsidTr="00603352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89D489C" w14:textId="77777777" w:rsidR="00C420C8" w:rsidRDefault="0000000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3C631071CAF34CD8A3D44E02A5DE9BB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Objetivo</w:t>
                      </w:r>
                    </w:sdtContent>
                  </w:sdt>
                </w:p>
                <w:p w14:paraId="14F74BE3" w14:textId="77777777" w:rsidR="00C420C8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46EBE2B9" wp14:editId="6265BD3B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line w14:anchorId="5418A2AD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E26F451" w14:textId="5D8BBA7E" w:rsidR="00C420C8" w:rsidRDefault="00603352" w:rsidP="00603352">
                  <w:pPr>
                    <w:jc w:val="both"/>
                  </w:pPr>
                  <w:r w:rsidRPr="00603352">
                    <w:t>Buscar uma oportunidade de emprego na área de tecnologia, em que possa utilizar meus conhecimentos em informática e desenvolvimento pessoal para contribuir com a empresa e adquirir novas habilidades.</w:t>
                  </w:r>
                </w:p>
              </w:tc>
            </w:tr>
            <w:tr w:rsidR="00C420C8" w:rsidRPr="005152F2" w14:paraId="1AEC7857" w14:textId="77777777" w:rsidTr="00603352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5EAE2FF" w14:textId="77777777" w:rsidR="00C420C8" w:rsidRDefault="00000000" w:rsidP="0043426C">
                  <w:pPr>
                    <w:pStyle w:val="Ttulo3"/>
                  </w:pPr>
                  <w:sdt>
                    <w:sdtPr>
                      <w:alias w:val="Habilidades:"/>
                      <w:tag w:val="Habilidades:"/>
                      <w:id w:val="1490835561"/>
                      <w:placeholder>
                        <w:docPart w:val="2F4A8962FBA747F1AE6CE4C18F4DFD3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Habilidades</w:t>
                      </w:r>
                    </w:sdtContent>
                  </w:sdt>
                </w:p>
                <w:p w14:paraId="4F133F15" w14:textId="77777777" w:rsidR="00C420C8" w:rsidRPr="005A7E57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74195B18" wp14:editId="0BC89FAF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line w14:anchorId="5730A359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4DA5013" w14:textId="101AD7EE" w:rsidR="00603352" w:rsidRDefault="006427A7" w:rsidP="00603352">
                  <w:pPr>
                    <w:jc w:val="both"/>
                  </w:pPr>
                  <w:r>
                    <w:t>H</w:t>
                  </w:r>
                  <w:r w:rsidRPr="006427A7">
                    <w:t>abilidade de empatia e conexão interpessoal</w:t>
                  </w:r>
                </w:p>
                <w:p w14:paraId="163EAD2A" w14:textId="70DA7B42" w:rsidR="00603352" w:rsidRDefault="00603352" w:rsidP="00603352">
                  <w:pPr>
                    <w:jc w:val="both"/>
                  </w:pPr>
                  <w:r>
                    <w:t>Conhecimento em linguagens de programação.</w:t>
                  </w:r>
                </w:p>
                <w:p w14:paraId="156C998C" w14:textId="77777777" w:rsidR="00603352" w:rsidRDefault="00603352" w:rsidP="00603352">
                  <w:pPr>
                    <w:jc w:val="both"/>
                  </w:pPr>
                  <w:r>
                    <w:t>Capacidade de trabalhar de forma autônoma e gerenciar projetos.</w:t>
                  </w:r>
                </w:p>
                <w:p w14:paraId="3067D894" w14:textId="1332701A" w:rsidR="00C420C8" w:rsidRPr="005152F2" w:rsidRDefault="00603352" w:rsidP="00603352">
                  <w:pPr>
                    <w:jc w:val="both"/>
                  </w:pPr>
                  <w:r>
                    <w:t>Habilidade em solucionar problemas</w:t>
                  </w:r>
                </w:p>
              </w:tc>
            </w:tr>
          </w:tbl>
          <w:p w14:paraId="7CD15B86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14:paraId="5BFD313E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2AEAE96" w14:textId="61E1F419" w:rsidR="00603352" w:rsidRPr="00603352" w:rsidRDefault="00000000" w:rsidP="00603352">
                  <w:pPr>
                    <w:pStyle w:val="Ttulo2"/>
                  </w:pPr>
                  <w:sdt>
                    <w:sdtPr>
                      <w:alias w:val="Experiência:"/>
                      <w:tag w:val="Experiência:"/>
                      <w:id w:val="1217937480"/>
                      <w:placeholder>
                        <w:docPart w:val="4BACB67CED2F4AB5AF9CEBBB56A0290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Experiência</w:t>
                      </w:r>
                    </w:sdtContent>
                  </w:sdt>
                </w:p>
                <w:p w14:paraId="7AD83B78" w14:textId="77777777" w:rsidR="00603352" w:rsidRDefault="00603352" w:rsidP="00603352">
                  <w:pPr>
                    <w:pStyle w:val="Ttulo4"/>
                    <w:jc w:val="both"/>
                    <w:rPr>
                      <w:b w:val="0"/>
                      <w:iCs w:val="0"/>
                      <w:caps w:val="0"/>
                    </w:rPr>
                  </w:pPr>
                </w:p>
                <w:p w14:paraId="63237DC7" w14:textId="626C968B" w:rsidR="00603352" w:rsidRPr="00603352" w:rsidRDefault="00603352" w:rsidP="00603352">
                  <w:pPr>
                    <w:pStyle w:val="Ttulo4"/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>Trabalho Freelancer em Desenvolvimento de Websites, de janeiro de 2020 a março de 2022.</w:t>
                  </w:r>
                </w:p>
                <w:p w14:paraId="639D1BA6" w14:textId="4C22923D" w:rsidR="00603352" w:rsidRPr="00603352" w:rsidRDefault="00603352" w:rsidP="00603352">
                  <w:pPr>
                    <w:pStyle w:val="Ttulo4"/>
                    <w:numPr>
                      <w:ilvl w:val="0"/>
                      <w:numId w:val="11"/>
                    </w:numPr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>Criação de websites para pequenos negócios e empreendedores individuais.</w:t>
                  </w:r>
                </w:p>
                <w:p w14:paraId="1D3A9FC6" w14:textId="0C3F4373" w:rsidR="00603352" w:rsidRPr="00603352" w:rsidRDefault="00603352" w:rsidP="00603352">
                  <w:pPr>
                    <w:pStyle w:val="Ttulo4"/>
                    <w:numPr>
                      <w:ilvl w:val="0"/>
                      <w:numId w:val="11"/>
                    </w:numPr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 xml:space="preserve">Utilização de linguagens HTML, CSS e </w:t>
                  </w:r>
                  <w:proofErr w:type="spellStart"/>
                  <w:r w:rsidRPr="00603352">
                    <w:rPr>
                      <w:b w:val="0"/>
                      <w:iCs w:val="0"/>
                      <w:caps w:val="0"/>
                    </w:rPr>
                    <w:t>JavaScript</w:t>
                  </w:r>
                  <w:proofErr w:type="spellEnd"/>
                  <w:r w:rsidRPr="00603352">
                    <w:rPr>
                      <w:b w:val="0"/>
                      <w:iCs w:val="0"/>
                      <w:caps w:val="0"/>
                    </w:rPr>
                    <w:t>.</w:t>
                  </w:r>
                </w:p>
                <w:p w14:paraId="4F21BA84" w14:textId="1613570A" w:rsidR="00C420C8" w:rsidRDefault="00603352" w:rsidP="00603352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</w:pPr>
                  <w:r w:rsidRPr="00603352">
                    <w:t>Desenvolvimento de sites responsivos para desktop e dispositivos móveis.</w:t>
                  </w:r>
                </w:p>
              </w:tc>
            </w:tr>
            <w:tr w:rsidR="00C420C8" w14:paraId="1A38D8D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B5708D1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ducação"/>
                      <w:tag w:val="Educação"/>
                      <w:id w:val="1349516922"/>
                      <w:placeholder>
                        <w:docPart w:val="143C9EC4118149CB93A0C746A9D3A0D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Educação</w:t>
                      </w:r>
                    </w:sdtContent>
                  </w:sdt>
                </w:p>
                <w:p w14:paraId="4F469A4E" w14:textId="77777777" w:rsidR="00603352" w:rsidRPr="00603352" w:rsidRDefault="00603352" w:rsidP="00603352">
                  <w:pPr>
                    <w:pStyle w:val="Ttulo4"/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>Curso Técnico em Informática - CEBRAC, concluído em 2021.</w:t>
                  </w:r>
                </w:p>
                <w:p w14:paraId="629A9174" w14:textId="77777777" w:rsidR="00603352" w:rsidRPr="00603352" w:rsidRDefault="00603352" w:rsidP="00603352">
                  <w:pPr>
                    <w:pStyle w:val="Ttulo4"/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>Curso Técnico em Administração - CEBRAC, concluído em 2021.</w:t>
                  </w:r>
                </w:p>
                <w:p w14:paraId="5ECAF74A" w14:textId="77777777" w:rsidR="00603352" w:rsidRPr="00603352" w:rsidRDefault="00603352" w:rsidP="00603352">
                  <w:pPr>
                    <w:pStyle w:val="Ttulo4"/>
                    <w:jc w:val="both"/>
                    <w:rPr>
                      <w:b w:val="0"/>
                      <w:iCs w:val="0"/>
                      <w:caps w:val="0"/>
                    </w:rPr>
                  </w:pPr>
                  <w:r w:rsidRPr="00603352">
                    <w:rPr>
                      <w:b w:val="0"/>
                      <w:iCs w:val="0"/>
                      <w:caps w:val="0"/>
                    </w:rPr>
                    <w:t>Curso de Desenvolvimento Pessoal - CEBRAC, concluído em 2021.</w:t>
                  </w:r>
                </w:p>
                <w:p w14:paraId="534E0162" w14:textId="77777777" w:rsidR="00C420C8" w:rsidRDefault="00603352" w:rsidP="00603352">
                  <w:pPr>
                    <w:jc w:val="both"/>
                  </w:pPr>
                  <w:r w:rsidRPr="00603352">
                    <w:t xml:space="preserve">Inglês </w:t>
                  </w:r>
                  <w:r>
                    <w:t>Intermediário</w:t>
                  </w:r>
                  <w:r w:rsidRPr="00603352">
                    <w:t xml:space="preserve"> - CNA, cursado entre 2018 e 2021.</w:t>
                  </w:r>
                </w:p>
                <w:p w14:paraId="1F65AA09" w14:textId="426E9B3E" w:rsidR="009B2E26" w:rsidRDefault="009B2E26" w:rsidP="00603352">
                  <w:pPr>
                    <w:jc w:val="both"/>
                  </w:pPr>
                  <w:r>
                    <w:t>Análise e Desenvolvimento de Sistemas – PUCPR, cursando.</w:t>
                  </w:r>
                </w:p>
              </w:tc>
            </w:tr>
            <w:tr w:rsidR="00C420C8" w14:paraId="5379C8B4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1E4559A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D0E9087F9E4A49D5B65C80C085E234F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Experiência voluntária ou de liderança</w:t>
                      </w:r>
                    </w:sdtContent>
                  </w:sdt>
                </w:p>
                <w:p w14:paraId="7FB4BB13" w14:textId="1327C73F" w:rsidR="00603352" w:rsidRDefault="006427A7" w:rsidP="00603352">
                  <w:pPr>
                    <w:jc w:val="both"/>
                  </w:pPr>
                  <w:r>
                    <w:t xml:space="preserve">Sou </w:t>
                  </w:r>
                  <w:r w:rsidRPr="006427A7">
                    <w:t xml:space="preserve">capaz de lidar com </w:t>
                  </w:r>
                  <w:r>
                    <w:t>tarefas</w:t>
                  </w:r>
                  <w:r w:rsidRPr="006427A7">
                    <w:t xml:space="preserve"> de forma independente e sem a necessidade de supervisão constante. Com vasto conhecimento em equipamentos e sistemas. Meu domínio técnico e habilidades interpessoais me permitem fornecer um suporte de qualidade enquanto mantenho relacionamentos positivos com colegas e clientes.</w:t>
                  </w:r>
                </w:p>
              </w:tc>
            </w:tr>
          </w:tbl>
          <w:p w14:paraId="02158486" w14:textId="77777777" w:rsidR="00C420C8" w:rsidRPr="005152F2" w:rsidRDefault="00C420C8" w:rsidP="003856C9"/>
        </w:tc>
      </w:tr>
    </w:tbl>
    <w:p w14:paraId="56CD27A4" w14:textId="77777777" w:rsidR="003F5FDB" w:rsidRDefault="003F5FDB" w:rsidP="00841714">
      <w:pPr>
        <w:pStyle w:val="SemEspaamento"/>
      </w:pPr>
    </w:p>
    <w:sectPr w:rsidR="003F5FDB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A97B" w14:textId="77777777" w:rsidR="00E11BB4" w:rsidRDefault="00E11BB4" w:rsidP="003856C9">
      <w:pPr>
        <w:spacing w:after="0" w:line="240" w:lineRule="auto"/>
      </w:pPr>
      <w:r>
        <w:separator/>
      </w:r>
    </w:p>
  </w:endnote>
  <w:endnote w:type="continuationSeparator" w:id="0">
    <w:p w14:paraId="7B0EAA99" w14:textId="77777777" w:rsidR="00E11BB4" w:rsidRDefault="00E11BB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A484" w14:textId="77777777" w:rsidR="003856C9" w:rsidRDefault="007803B7" w:rsidP="007803B7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13155BC" wp14:editId="4CB2DC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04BA67E8" id="Grupo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pt-BR"/>
          </w:rPr>
          <w:fldChar w:fldCharType="begin"/>
        </w:r>
        <w:r w:rsidR="001765FE">
          <w:rPr>
            <w:lang w:bidi="pt-BR"/>
          </w:rPr>
          <w:instrText xml:space="preserve"> PAGE   \* MERGEFORMAT </w:instrText>
        </w:r>
        <w:r w:rsidR="001765FE">
          <w:rPr>
            <w:lang w:bidi="pt-BR"/>
          </w:rPr>
          <w:fldChar w:fldCharType="separate"/>
        </w:r>
        <w:r w:rsidR="003F5FDB">
          <w:rPr>
            <w:noProof/>
            <w:lang w:bidi="pt-BR"/>
          </w:rPr>
          <w:t>2</w:t>
        </w:r>
        <w:r w:rsidR="001765FE">
          <w:rPr>
            <w:noProof/>
            <w:lang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57B3" w14:textId="77777777" w:rsidR="001765FE" w:rsidRDefault="00DC79BB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1DEA9E2" wp14:editId="36281A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5614AC65" id="Grupo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4AD1" w14:textId="77777777" w:rsidR="00E11BB4" w:rsidRDefault="00E11BB4" w:rsidP="003856C9">
      <w:pPr>
        <w:spacing w:after="0" w:line="240" w:lineRule="auto"/>
      </w:pPr>
      <w:r>
        <w:separator/>
      </w:r>
    </w:p>
  </w:footnote>
  <w:footnote w:type="continuationSeparator" w:id="0">
    <w:p w14:paraId="3228FCAB" w14:textId="77777777" w:rsidR="00E11BB4" w:rsidRDefault="00E11BB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7C69" w14:textId="77777777" w:rsidR="003856C9" w:rsidRDefault="007803B7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31755AA" wp14:editId="613E61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35D04EC0" id="Grupo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Gf9nkhmFgAAYqwAAA4AAAAAAAAAAAAAAAAALgIAAGRycy9lMm9Eb2MueG1s&#10;UEsBAi0AFAAGAAgAAAAhAEzxCuXcAAAABQEAAA8AAAAAAAAAAAAAAAAAwBgAAGRycy9kb3ducmV2&#10;LnhtbFBLBQYAAAAABAAEAPMAAADJGQ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9730" w14:textId="77777777" w:rsidR="00DC79BB" w:rsidRDefault="00DC79BB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4B92E25" wp14:editId="4F2BE4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158488DE" id="Grupo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NsnX9xaFgAAYawAAA4AAAAAAAAAAAAAAAAALgIAAGRycy9lMm9Eb2MueG1sUEsBAi0AFAAGAAgA&#10;AAAhAEzxCuXcAAAABQEAAA8AAAAAAAAAAAAAAAAAtBgAAGRycy9kb3ducmV2LnhtbFBLBQYAAAAA&#10;BAAEAPMAAAC9GQAAAAA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C45B45"/>
    <w:multiLevelType w:val="hybridMultilevel"/>
    <w:tmpl w:val="1F50BE10"/>
    <w:lvl w:ilvl="0" w:tplc="8C1EF5A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70585">
    <w:abstractNumId w:val="9"/>
  </w:num>
  <w:num w:numId="2" w16cid:durableId="1150365565">
    <w:abstractNumId w:val="7"/>
  </w:num>
  <w:num w:numId="3" w16cid:durableId="490409723">
    <w:abstractNumId w:val="6"/>
  </w:num>
  <w:num w:numId="4" w16cid:durableId="179393472">
    <w:abstractNumId w:val="5"/>
  </w:num>
  <w:num w:numId="5" w16cid:durableId="1402676797">
    <w:abstractNumId w:val="4"/>
  </w:num>
  <w:num w:numId="6" w16cid:durableId="1854998566">
    <w:abstractNumId w:val="8"/>
  </w:num>
  <w:num w:numId="7" w16cid:durableId="1292976357">
    <w:abstractNumId w:val="3"/>
  </w:num>
  <w:num w:numId="8" w16cid:durableId="851797542">
    <w:abstractNumId w:val="2"/>
  </w:num>
  <w:num w:numId="9" w16cid:durableId="158546921">
    <w:abstractNumId w:val="1"/>
  </w:num>
  <w:num w:numId="10" w16cid:durableId="825321197">
    <w:abstractNumId w:val="0"/>
  </w:num>
  <w:num w:numId="11" w16cid:durableId="1631663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A1024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301F0"/>
    <w:rsid w:val="00534E4E"/>
    <w:rsid w:val="00551D35"/>
    <w:rsid w:val="005562D4"/>
    <w:rsid w:val="00557019"/>
    <w:rsid w:val="005674AC"/>
    <w:rsid w:val="00580925"/>
    <w:rsid w:val="005A1E51"/>
    <w:rsid w:val="005A7E57"/>
    <w:rsid w:val="00603352"/>
    <w:rsid w:val="00616FF4"/>
    <w:rsid w:val="006427A7"/>
    <w:rsid w:val="006A3CE7"/>
    <w:rsid w:val="006E2ECC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02A0"/>
    <w:rsid w:val="0093286E"/>
    <w:rsid w:val="009B2E26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11BB4"/>
    <w:rsid w:val="00E34D58"/>
    <w:rsid w:val="00E941EF"/>
    <w:rsid w:val="00EB1C1B"/>
    <w:rsid w:val="00EE3596"/>
    <w:rsid w:val="00F077AE"/>
    <w:rsid w:val="00F14687"/>
    <w:rsid w:val="00F56435"/>
    <w:rsid w:val="00F91A9C"/>
    <w:rsid w:val="00F927F0"/>
    <w:rsid w:val="00FA07AA"/>
    <w:rsid w:val="00FB0A17"/>
    <w:rsid w:val="00FB6A8F"/>
    <w:rsid w:val="00FC016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634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SimplesTabela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631071CAF34CD8A3D44E02A5DE9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CDAB7-2D51-487C-91CA-AA2B86819B78}"/>
      </w:docPartPr>
      <w:docPartBody>
        <w:p w:rsidR="00E061F1" w:rsidRDefault="00000000">
          <w:pPr>
            <w:pStyle w:val="3C631071CAF34CD8A3D44E02A5DE9BB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F4A8962FBA747F1AE6CE4C18F4DF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E085A-0BEF-4029-ACA4-4FAA8B586CE5}"/>
      </w:docPartPr>
      <w:docPartBody>
        <w:p w:rsidR="00E061F1" w:rsidRDefault="00000000">
          <w:pPr>
            <w:pStyle w:val="2F4A8962FBA747F1AE6CE4C18F4DFD3E"/>
          </w:pPr>
          <w:r>
            <w:rPr>
              <w:lang w:bidi="pt-BR"/>
            </w:rPr>
            <w:t>Habilidades</w:t>
          </w:r>
        </w:p>
      </w:docPartBody>
    </w:docPart>
    <w:docPart>
      <w:docPartPr>
        <w:name w:val="4BACB67CED2F4AB5AF9CEBBB56A02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62CFE-97CB-455D-93A8-6EC1C6724BE0}"/>
      </w:docPartPr>
      <w:docPartBody>
        <w:p w:rsidR="00E061F1" w:rsidRDefault="00000000">
          <w:pPr>
            <w:pStyle w:val="4BACB67CED2F4AB5AF9CEBBB56A0290C"/>
          </w:pPr>
          <w:r w:rsidRPr="005152F2">
            <w:rPr>
              <w:lang w:bidi="pt-BR"/>
            </w:rPr>
            <w:t>Experiência</w:t>
          </w:r>
        </w:p>
      </w:docPartBody>
    </w:docPart>
    <w:docPart>
      <w:docPartPr>
        <w:name w:val="143C9EC4118149CB93A0C746A9D3A0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9DF12-7245-4925-BD56-62E55A27A961}"/>
      </w:docPartPr>
      <w:docPartBody>
        <w:p w:rsidR="00E061F1" w:rsidRDefault="00000000">
          <w:pPr>
            <w:pStyle w:val="143C9EC4118149CB93A0C746A9D3A0DE"/>
          </w:pPr>
          <w:r w:rsidRPr="005152F2">
            <w:rPr>
              <w:lang w:bidi="pt-BR"/>
            </w:rPr>
            <w:t>Educação</w:t>
          </w:r>
        </w:p>
      </w:docPartBody>
    </w:docPart>
    <w:docPart>
      <w:docPartPr>
        <w:name w:val="D0E9087F9E4A49D5B65C80C085E234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2B2387-BEBD-4567-B952-F1C6142C6218}"/>
      </w:docPartPr>
      <w:docPartBody>
        <w:p w:rsidR="00E061F1" w:rsidRDefault="00000000">
          <w:pPr>
            <w:pStyle w:val="D0E9087F9E4A49D5B65C80C085E234F0"/>
          </w:pPr>
          <w:r w:rsidRPr="005152F2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5C"/>
    <w:rsid w:val="00B21656"/>
    <w:rsid w:val="00D875ED"/>
    <w:rsid w:val="00E061F1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631071CAF34CD8A3D44E02A5DE9BB8">
    <w:name w:val="3C631071CAF34CD8A3D44E02A5DE9BB8"/>
  </w:style>
  <w:style w:type="paragraph" w:customStyle="1" w:styleId="2F4A8962FBA747F1AE6CE4C18F4DFD3E">
    <w:name w:val="2F4A8962FBA747F1AE6CE4C18F4DFD3E"/>
  </w:style>
  <w:style w:type="paragraph" w:customStyle="1" w:styleId="4BACB67CED2F4AB5AF9CEBBB56A0290C">
    <w:name w:val="4BACB67CED2F4AB5AF9CEBBB56A0290C"/>
  </w:style>
  <w:style w:type="paragraph" w:customStyle="1" w:styleId="143C9EC4118149CB93A0C746A9D3A0DE">
    <w:name w:val="143C9EC4118149CB93A0C746A9D3A0DE"/>
  </w:style>
  <w:style w:type="paragraph" w:customStyle="1" w:styleId="D0E9087F9E4A49D5B65C80C085E234F0">
    <w:name w:val="D0E9087F9E4A49D5B65C80C085E23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2023-04-19T09:37:00Z</dcterms:created>
  <dcterms:modified xsi:type="dcterms:W3CDTF">2023-07-31T12:11:00Z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